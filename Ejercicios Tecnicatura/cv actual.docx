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7BC43D3" w14:textId="77777777" w:rsidR="00457ADE" w:rsidRPr="00CD0261" w:rsidRDefault="00CD0261" w:rsidP="00A3726F">
      <w:pPr>
        <w:spacing w:before="120"/>
        <w:rPr>
          <w:color w:val="043D68"/>
        </w:rPr>
      </w:pPr>
      <w:r w:rsidRPr="00CD026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7BC440C" wp14:editId="27BC440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0" b="0"/>
                <wp:wrapNone/>
                <wp:docPr id="79318389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34342015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481726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922520" y="1562100"/>
                            <a:ext cx="2584450" cy="8199755"/>
                          </a:xfrm>
                          <a:prstGeom prst="rect">
                            <a:avLst/>
                          </a:prstGeom>
                          <a:solidFill>
                            <a:srgbClr val="D3EBFD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747A8C1" id="Group 6" o:spid="_x0000_s1026" alt="&quot;&quot;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">
                <v:rect id="Rectangle 1" o:spid="_x0000_s1027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" filled="f" stroked="f" strokeweight="1pt"/>
                <v:rect id="Rectangle 1" o:spid="_x0000_s1028" alt="&quot;&quot;" style="position:absolute;left:49225;top:15621;width:25844;height:8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" fillcolor="#d3ebfd" stroked="f" strokeweight="1pt">
                  <v:fill opacity="32896f"/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W w:w="4981" w:type="pct"/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349"/>
        <w:gridCol w:w="999"/>
        <w:gridCol w:w="3411"/>
      </w:tblGrid>
      <w:tr w:rsidR="00AB74C5" w:rsidRPr="00CD0261" w14:paraId="27BC43D8" w14:textId="77777777" w:rsidTr="004B3BE3">
        <w:trPr>
          <w:trHeight w:val="1620"/>
        </w:trPr>
        <w:tc>
          <w:tcPr>
            <w:tcW w:w="6349" w:type="dxa"/>
            <w:tcBorders>
              <w:bottom w:val="single" w:sz="4" w:space="0" w:color="043D68" w:themeColor="text2"/>
            </w:tcBorders>
          </w:tcPr>
          <w:p w14:paraId="27BC43D4" w14:textId="77777777" w:rsidR="00AB74C5" w:rsidRPr="00CD0261" w:rsidRDefault="004B3BE3" w:rsidP="002F261D">
            <w:pPr>
              <w:pStyle w:val="Title"/>
              <w:rPr>
                <w:rStyle w:val="NotBold"/>
                <w:lang w:val="en-US"/>
              </w:rPr>
            </w:pPr>
            <w:r>
              <w:rPr>
                <w:lang w:val="en-US"/>
              </w:rPr>
              <w:t>lOPEZ</w:t>
            </w:r>
            <w:r w:rsidR="00AB74C5" w:rsidRPr="00CD0261">
              <w:rPr>
                <w:lang w:val="en-US"/>
              </w:rPr>
              <w:t xml:space="preserve"> </w:t>
            </w:r>
            <w:r>
              <w:rPr>
                <w:rStyle w:val="NotBold"/>
              </w:rPr>
              <w:t>ANDREA</w:t>
            </w:r>
          </w:p>
          <w:p w14:paraId="27BC43D5" w14:textId="77777777" w:rsidR="00AB74C5" w:rsidRPr="00CD0261" w:rsidRDefault="004D3E0D" w:rsidP="00CD0261">
            <w:pPr>
              <w:pStyle w:val="Subtitle"/>
            </w:pPr>
            <w:r>
              <w:t>aNALISTA DE DATOS</w:t>
            </w:r>
          </w:p>
        </w:tc>
        <w:tc>
          <w:tcPr>
            <w:tcW w:w="999" w:type="dxa"/>
          </w:tcPr>
          <w:p w14:paraId="27BC43D6" w14:textId="77777777" w:rsidR="00AB74C5" w:rsidRPr="00CD0261" w:rsidRDefault="00AB74C5" w:rsidP="00BA0616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27BC43D7" w14:textId="77777777" w:rsidR="00AB74C5" w:rsidRPr="00CD0261" w:rsidRDefault="00AB74C5" w:rsidP="00BA0616">
            <w:pPr>
              <w:rPr>
                <w:color w:val="043D68"/>
                <w:szCs w:val="20"/>
              </w:rPr>
            </w:pPr>
          </w:p>
        </w:tc>
      </w:tr>
      <w:tr w:rsidR="004B3BE3" w:rsidRPr="00CD0261" w14:paraId="27BC43F4" w14:textId="77777777" w:rsidTr="004B3BE3">
        <w:trPr>
          <w:trHeight w:val="20"/>
        </w:trPr>
        <w:tc>
          <w:tcPr>
            <w:tcW w:w="6349" w:type="dxa"/>
            <w:vMerge w:val="restart"/>
            <w:tcBorders>
              <w:top w:val="single" w:sz="4" w:space="0" w:color="043D68" w:themeColor="text2"/>
            </w:tcBorders>
          </w:tcPr>
          <w:p w14:paraId="27BC43D9" w14:textId="77777777" w:rsidR="004B3BE3" w:rsidRDefault="004B3BE3" w:rsidP="00CD0261"/>
          <w:p w14:paraId="27BC43DA" w14:textId="77777777" w:rsidR="004B3BE3" w:rsidRDefault="004B3BE3" w:rsidP="004B3BE3">
            <w:pPr>
              <w:pStyle w:val="Subtitle"/>
            </w:pPr>
            <w:r>
              <w:t>EXPERIENCIA</w:t>
            </w:r>
          </w:p>
          <w:p w14:paraId="27BC43DB" w14:textId="77777777" w:rsidR="004D3E0D" w:rsidRPr="004D3E0D" w:rsidRDefault="004D3E0D" w:rsidP="004D3E0D"/>
          <w:p w14:paraId="27BC43DC" w14:textId="77777777" w:rsidR="004B3BE3" w:rsidRPr="00CD0261" w:rsidRDefault="004D3E0D" w:rsidP="004B3BE3">
            <w:pPr>
              <w:pStyle w:val="Heading1"/>
            </w:pPr>
            <w:r>
              <w:t>aNALISTA DE DATOS</w:t>
            </w:r>
            <w:r w:rsidR="00BF437F">
              <w:t xml:space="preserve"> </w:t>
            </w:r>
            <w:r w:rsidR="0059262C">
              <w:t xml:space="preserve">|| </w:t>
            </w:r>
            <w:r w:rsidR="00BF437F">
              <w:t>remotask</w:t>
            </w:r>
          </w:p>
          <w:p w14:paraId="27BC43DD" w14:textId="77777777" w:rsidR="004B3BE3" w:rsidRPr="00CD0261" w:rsidRDefault="004D3E0D" w:rsidP="004B3BE3">
            <w:pPr>
              <w:pStyle w:val="Heading2"/>
            </w:pPr>
            <w:r>
              <w:t xml:space="preserve">JUN </w:t>
            </w:r>
            <w:r w:rsidR="004B3BE3" w:rsidRPr="00CD0261">
              <w:t>20</w:t>
            </w:r>
            <w:r>
              <w:t>23</w:t>
            </w:r>
            <w:r w:rsidR="004B3BE3" w:rsidRPr="00CD0261">
              <w:t xml:space="preserve"> - </w:t>
            </w:r>
            <w:r>
              <w:t xml:space="preserve">FEB </w:t>
            </w:r>
            <w:r w:rsidR="004B3BE3" w:rsidRPr="00CD0261">
              <w:t>20</w:t>
            </w:r>
            <w:r>
              <w:t>24</w:t>
            </w:r>
          </w:p>
          <w:p w14:paraId="27BC43DE" w14:textId="77777777" w:rsidR="004B3BE3" w:rsidRPr="00BF437F" w:rsidRDefault="00BF437F" w:rsidP="004B3BE3">
            <w:pPr>
              <w:rPr>
                <w:szCs w:val="20"/>
              </w:rPr>
            </w:pPr>
            <w:r w:rsidRPr="00BF437F">
              <w:rPr>
                <w:szCs w:val="20"/>
              </w:rPr>
              <w:t xml:space="preserve">Como freelancer, </w:t>
            </w:r>
            <w:proofErr w:type="spellStart"/>
            <w:r w:rsidRPr="00BF437F">
              <w:rPr>
                <w:szCs w:val="20"/>
              </w:rPr>
              <w:t>desarrollaba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tareas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involucradas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en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el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procesamiento</w:t>
            </w:r>
            <w:proofErr w:type="spellEnd"/>
            <w:r w:rsidRPr="00BF437F">
              <w:rPr>
                <w:szCs w:val="20"/>
              </w:rPr>
              <w:t xml:space="preserve"> y </w:t>
            </w:r>
            <w:proofErr w:type="spellStart"/>
            <w:r w:rsidRPr="00BF437F">
              <w:rPr>
                <w:szCs w:val="20"/>
              </w:rPr>
              <w:t>organización</w:t>
            </w:r>
            <w:proofErr w:type="spellEnd"/>
            <w:r w:rsidRPr="00BF437F">
              <w:rPr>
                <w:szCs w:val="20"/>
              </w:rPr>
              <w:t xml:space="preserve"> de </w:t>
            </w:r>
            <w:proofErr w:type="spellStart"/>
            <w:r w:rsidRPr="00BF437F">
              <w:rPr>
                <w:szCs w:val="20"/>
              </w:rPr>
              <w:t>datos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en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línea</w:t>
            </w:r>
            <w:proofErr w:type="spellEnd"/>
            <w:r w:rsidRPr="00BF437F">
              <w:rPr>
                <w:szCs w:val="20"/>
              </w:rPr>
              <w:t xml:space="preserve">, tales </w:t>
            </w:r>
            <w:proofErr w:type="spellStart"/>
            <w:r w:rsidRPr="00BF437F">
              <w:rPr>
                <w:szCs w:val="20"/>
              </w:rPr>
              <w:t>como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etiquetado</w:t>
            </w:r>
            <w:proofErr w:type="spellEnd"/>
            <w:r w:rsidRPr="00BF437F">
              <w:rPr>
                <w:szCs w:val="20"/>
              </w:rPr>
              <w:t xml:space="preserve"> de </w:t>
            </w:r>
            <w:proofErr w:type="spellStart"/>
            <w:r w:rsidRPr="00BF437F">
              <w:rPr>
                <w:szCs w:val="20"/>
              </w:rPr>
              <w:t>imágenes</w:t>
            </w:r>
            <w:proofErr w:type="spellEnd"/>
            <w:r w:rsidRPr="00BF437F">
              <w:rPr>
                <w:szCs w:val="20"/>
              </w:rPr>
              <w:t xml:space="preserve">, </w:t>
            </w:r>
            <w:proofErr w:type="spellStart"/>
            <w:r w:rsidRPr="00BF437F">
              <w:rPr>
                <w:szCs w:val="20"/>
              </w:rPr>
              <w:t>clasificación</w:t>
            </w:r>
            <w:proofErr w:type="spellEnd"/>
            <w:r w:rsidRPr="00BF437F">
              <w:rPr>
                <w:szCs w:val="20"/>
              </w:rPr>
              <w:t xml:space="preserve"> y </w:t>
            </w:r>
            <w:proofErr w:type="spellStart"/>
            <w:r w:rsidRPr="00BF437F">
              <w:rPr>
                <w:szCs w:val="20"/>
              </w:rPr>
              <w:t>transcripción</w:t>
            </w:r>
            <w:proofErr w:type="spellEnd"/>
            <w:r w:rsidRPr="00BF437F">
              <w:rPr>
                <w:szCs w:val="20"/>
              </w:rPr>
              <w:t xml:space="preserve">. Una </w:t>
            </w:r>
            <w:proofErr w:type="spellStart"/>
            <w:r w:rsidRPr="00BF437F">
              <w:rPr>
                <w:szCs w:val="20"/>
              </w:rPr>
              <w:t>excelente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oportunidad</w:t>
            </w:r>
            <w:proofErr w:type="spellEnd"/>
            <w:r w:rsidRPr="00BF437F">
              <w:rPr>
                <w:szCs w:val="20"/>
              </w:rPr>
              <w:t xml:space="preserve"> para </w:t>
            </w:r>
            <w:proofErr w:type="spellStart"/>
            <w:r w:rsidRPr="00BF437F">
              <w:rPr>
                <w:szCs w:val="20"/>
              </w:rPr>
              <w:t>demostrar</w:t>
            </w:r>
            <w:proofErr w:type="spellEnd"/>
            <w:r w:rsidRPr="00BF437F">
              <w:rPr>
                <w:szCs w:val="20"/>
              </w:rPr>
              <w:t xml:space="preserve"> mi </w:t>
            </w:r>
            <w:proofErr w:type="spellStart"/>
            <w:r w:rsidRPr="00BF437F">
              <w:rPr>
                <w:szCs w:val="20"/>
              </w:rPr>
              <w:t>capacidad</w:t>
            </w:r>
            <w:proofErr w:type="spellEnd"/>
            <w:r w:rsidRPr="00BF437F">
              <w:rPr>
                <w:szCs w:val="20"/>
              </w:rPr>
              <w:t xml:space="preserve"> para </w:t>
            </w:r>
            <w:proofErr w:type="spellStart"/>
            <w:r w:rsidRPr="00BF437F">
              <w:rPr>
                <w:szCs w:val="20"/>
              </w:rPr>
              <w:t>trabajar</w:t>
            </w:r>
            <w:proofErr w:type="spellEnd"/>
            <w:r w:rsidRPr="00BF437F">
              <w:rPr>
                <w:szCs w:val="20"/>
              </w:rPr>
              <w:t xml:space="preserve"> de </w:t>
            </w:r>
            <w:proofErr w:type="spellStart"/>
            <w:r w:rsidRPr="00BF437F">
              <w:rPr>
                <w:szCs w:val="20"/>
              </w:rPr>
              <w:t>manera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autónoma</w:t>
            </w:r>
            <w:proofErr w:type="spellEnd"/>
            <w:r w:rsidRPr="00BF437F">
              <w:rPr>
                <w:szCs w:val="20"/>
              </w:rPr>
              <w:t xml:space="preserve"> y </w:t>
            </w:r>
            <w:proofErr w:type="spellStart"/>
            <w:r w:rsidRPr="00BF437F">
              <w:rPr>
                <w:szCs w:val="20"/>
              </w:rPr>
              <w:t>cumplir</w:t>
            </w:r>
            <w:proofErr w:type="spellEnd"/>
            <w:r w:rsidRPr="00BF437F">
              <w:rPr>
                <w:szCs w:val="20"/>
              </w:rPr>
              <w:t xml:space="preserve"> </w:t>
            </w:r>
            <w:proofErr w:type="spellStart"/>
            <w:r w:rsidRPr="00BF437F">
              <w:rPr>
                <w:szCs w:val="20"/>
              </w:rPr>
              <w:t>plazos</w:t>
            </w:r>
            <w:proofErr w:type="spellEnd"/>
            <w:r w:rsidRPr="00BF437F">
              <w:rPr>
                <w:szCs w:val="20"/>
              </w:rPr>
              <w:t>.</w:t>
            </w:r>
          </w:p>
          <w:p w14:paraId="27BC43DF" w14:textId="77777777" w:rsidR="00BF437F" w:rsidRDefault="00BF437F" w:rsidP="004B3BE3"/>
          <w:p w14:paraId="27BC43E0" w14:textId="77777777" w:rsidR="004B3BE3" w:rsidRPr="00CD0261" w:rsidRDefault="004D3E0D" w:rsidP="004B3BE3">
            <w:pPr>
              <w:pStyle w:val="Heading1"/>
            </w:pPr>
            <w:r>
              <w:t>LIDER DE EQUIPO</w:t>
            </w:r>
            <w:r w:rsidR="00BF437F">
              <w:t xml:space="preserve"> </w:t>
            </w:r>
            <w:r w:rsidR="0059262C">
              <w:t xml:space="preserve">|| </w:t>
            </w:r>
            <w:r w:rsidR="00BF437F">
              <w:t>Provincia net</w:t>
            </w:r>
          </w:p>
          <w:p w14:paraId="27BC43E1" w14:textId="77777777" w:rsidR="004B3BE3" w:rsidRPr="00CD0261" w:rsidRDefault="004D3E0D" w:rsidP="004B3BE3">
            <w:pPr>
              <w:pStyle w:val="Heading2"/>
            </w:pPr>
            <w:r>
              <w:t xml:space="preserve">JUN </w:t>
            </w:r>
            <w:r w:rsidR="004B3BE3" w:rsidRPr="00CD0261">
              <w:t>20</w:t>
            </w:r>
            <w:r>
              <w:t>22</w:t>
            </w:r>
            <w:r w:rsidR="004B3BE3" w:rsidRPr="00CD0261">
              <w:t xml:space="preserve"> </w:t>
            </w:r>
            <w:r>
              <w:t>–</w:t>
            </w:r>
            <w:r w:rsidR="004B3BE3" w:rsidRPr="00CD0261">
              <w:t xml:space="preserve"> </w:t>
            </w:r>
            <w:r>
              <w:t xml:space="preserve">MAR </w:t>
            </w:r>
            <w:r w:rsidR="004B3BE3" w:rsidRPr="00CD0261">
              <w:t>20</w:t>
            </w:r>
            <w:r>
              <w:t>23</w:t>
            </w:r>
          </w:p>
          <w:p w14:paraId="27BC43E2" w14:textId="77777777" w:rsidR="004B3BE3" w:rsidRDefault="0059262C" w:rsidP="004B3BE3">
            <w:r w:rsidRPr="0059262C">
              <w:t xml:space="preserve">En mi </w:t>
            </w:r>
            <w:proofErr w:type="spellStart"/>
            <w:r w:rsidRPr="0059262C">
              <w:t>rol</w:t>
            </w:r>
            <w:proofErr w:type="spellEnd"/>
            <w:r w:rsidRPr="0059262C">
              <w:t xml:space="preserve">, </w:t>
            </w:r>
            <w:proofErr w:type="spellStart"/>
            <w:r w:rsidRPr="0059262C">
              <w:t>guiaba</w:t>
            </w:r>
            <w:proofErr w:type="spellEnd"/>
            <w:r w:rsidRPr="0059262C">
              <w:t xml:space="preserve">, </w:t>
            </w:r>
            <w:proofErr w:type="spellStart"/>
            <w:r w:rsidRPr="0059262C">
              <w:t>orientaba</w:t>
            </w:r>
            <w:proofErr w:type="spellEnd"/>
            <w:r w:rsidRPr="0059262C">
              <w:t xml:space="preserve"> y </w:t>
            </w:r>
            <w:proofErr w:type="spellStart"/>
            <w:r w:rsidRPr="0059262C">
              <w:t>motivaba</w:t>
            </w:r>
            <w:proofErr w:type="spellEnd"/>
            <w:r w:rsidRPr="0059262C">
              <w:t xml:space="preserve"> a</w:t>
            </w:r>
            <w:r>
              <w:t>l</w:t>
            </w:r>
            <w:r w:rsidRPr="0059262C">
              <w:t xml:space="preserve"> </w:t>
            </w:r>
            <w:proofErr w:type="spellStart"/>
            <w:r w:rsidRPr="0059262C">
              <w:t>equipo</w:t>
            </w:r>
            <w:proofErr w:type="spellEnd"/>
            <w:r w:rsidRPr="0059262C">
              <w:t xml:space="preserve">, </w:t>
            </w:r>
            <w:proofErr w:type="spellStart"/>
            <w:r w:rsidRPr="0059262C">
              <w:t>supervisando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su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progreso</w:t>
            </w:r>
            <w:proofErr w:type="spellEnd"/>
            <w:r w:rsidRPr="0059262C">
              <w:t xml:space="preserve"> y </w:t>
            </w:r>
            <w:proofErr w:type="spellStart"/>
            <w:r w:rsidRPr="0059262C">
              <w:t>proporcionando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herramientas</w:t>
            </w:r>
            <w:proofErr w:type="spellEnd"/>
            <w:r w:rsidRPr="0059262C">
              <w:t xml:space="preserve"> para </w:t>
            </w:r>
            <w:proofErr w:type="spellStart"/>
            <w:r w:rsidRPr="0059262C">
              <w:t>su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desarrollo</w:t>
            </w:r>
            <w:proofErr w:type="spellEnd"/>
            <w:r w:rsidRPr="0059262C">
              <w:t xml:space="preserve">. </w:t>
            </w:r>
            <w:proofErr w:type="spellStart"/>
            <w:r w:rsidRPr="0059262C">
              <w:t>Realizaba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análisis</w:t>
            </w:r>
            <w:proofErr w:type="spellEnd"/>
            <w:r w:rsidRPr="0059262C">
              <w:t xml:space="preserve"> de </w:t>
            </w:r>
            <w:proofErr w:type="spellStart"/>
            <w:r w:rsidRPr="0059262C">
              <w:t>calidad</w:t>
            </w:r>
            <w:proofErr w:type="spellEnd"/>
            <w:r w:rsidRPr="0059262C">
              <w:t xml:space="preserve"> y </w:t>
            </w:r>
            <w:proofErr w:type="spellStart"/>
            <w:r w:rsidRPr="0059262C">
              <w:t>evaluaciones</w:t>
            </w:r>
            <w:proofErr w:type="spellEnd"/>
            <w:r w:rsidRPr="0059262C">
              <w:t xml:space="preserve"> de </w:t>
            </w:r>
            <w:proofErr w:type="spellStart"/>
            <w:r w:rsidRPr="0059262C">
              <w:t>desempeño</w:t>
            </w:r>
            <w:proofErr w:type="spellEnd"/>
            <w:r w:rsidRPr="0059262C">
              <w:t xml:space="preserve">, </w:t>
            </w:r>
            <w:proofErr w:type="spellStart"/>
            <w:r w:rsidRPr="0059262C">
              <w:t>además</w:t>
            </w:r>
            <w:proofErr w:type="spellEnd"/>
            <w:r w:rsidRPr="0059262C">
              <w:t xml:space="preserve"> de </w:t>
            </w:r>
            <w:proofErr w:type="spellStart"/>
            <w:r w:rsidRPr="0059262C">
              <w:t>participar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en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auditorías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internas</w:t>
            </w:r>
            <w:proofErr w:type="spellEnd"/>
            <w:r w:rsidRPr="0059262C">
              <w:t xml:space="preserve"> para </w:t>
            </w:r>
            <w:proofErr w:type="spellStart"/>
            <w:r w:rsidRPr="0059262C">
              <w:t>mejorar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los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procesos</w:t>
            </w:r>
            <w:proofErr w:type="spellEnd"/>
            <w:r w:rsidRPr="0059262C">
              <w:t xml:space="preserve"> y </w:t>
            </w:r>
            <w:proofErr w:type="spellStart"/>
            <w:r w:rsidRPr="0059262C">
              <w:t>alcanzar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metas</w:t>
            </w:r>
            <w:proofErr w:type="spellEnd"/>
            <w:r w:rsidRPr="0059262C">
              <w:t xml:space="preserve">. </w:t>
            </w:r>
            <w:proofErr w:type="spellStart"/>
            <w:r w:rsidRPr="0059262C">
              <w:t>Generaba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reportes</w:t>
            </w:r>
            <w:proofErr w:type="spellEnd"/>
            <w:r w:rsidRPr="0059262C">
              <w:t xml:space="preserve"> y </w:t>
            </w:r>
            <w:proofErr w:type="spellStart"/>
            <w:r w:rsidRPr="0059262C">
              <w:t>contenidos</w:t>
            </w:r>
            <w:proofErr w:type="spellEnd"/>
            <w:r w:rsidRPr="0059262C">
              <w:t xml:space="preserve"> para la </w:t>
            </w:r>
            <w:proofErr w:type="spellStart"/>
            <w:r w:rsidRPr="0059262C">
              <w:t>gerencia</w:t>
            </w:r>
            <w:proofErr w:type="spellEnd"/>
            <w:r w:rsidRPr="0059262C">
              <w:t xml:space="preserve"> y </w:t>
            </w:r>
            <w:proofErr w:type="spellStart"/>
            <w:r w:rsidRPr="0059262C">
              <w:t>los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colaboradores</w:t>
            </w:r>
            <w:proofErr w:type="spellEnd"/>
            <w:r w:rsidRPr="0059262C">
              <w:t xml:space="preserve">, </w:t>
            </w:r>
            <w:proofErr w:type="spellStart"/>
            <w:r w:rsidRPr="0059262C">
              <w:t>promoviendo</w:t>
            </w:r>
            <w:proofErr w:type="spellEnd"/>
            <w:r w:rsidRPr="0059262C">
              <w:t xml:space="preserve"> de </w:t>
            </w:r>
            <w:proofErr w:type="spellStart"/>
            <w:r w:rsidRPr="0059262C">
              <w:t>esa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manera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una</w:t>
            </w:r>
            <w:proofErr w:type="spellEnd"/>
            <w:r w:rsidRPr="0059262C">
              <w:t xml:space="preserve"> </w:t>
            </w:r>
            <w:proofErr w:type="spellStart"/>
            <w:r w:rsidRPr="0059262C">
              <w:t>comunicación</w:t>
            </w:r>
            <w:proofErr w:type="spellEnd"/>
            <w:r w:rsidRPr="0059262C">
              <w:t xml:space="preserve"> interna </w:t>
            </w:r>
            <w:proofErr w:type="spellStart"/>
            <w:r w:rsidRPr="0059262C">
              <w:t>efectiva</w:t>
            </w:r>
            <w:proofErr w:type="spellEnd"/>
            <w:r w:rsidRPr="0059262C">
              <w:t>.</w:t>
            </w:r>
          </w:p>
          <w:p w14:paraId="27BC43E3" w14:textId="77777777" w:rsidR="0059262C" w:rsidRDefault="0059262C" w:rsidP="004B3BE3"/>
          <w:p w14:paraId="27BC43E4" w14:textId="77777777" w:rsidR="004B3BE3" w:rsidRPr="00CD0261" w:rsidRDefault="00531D3E" w:rsidP="004B3BE3">
            <w:pPr>
              <w:pStyle w:val="Heading1"/>
            </w:pPr>
            <w:r>
              <w:t xml:space="preserve">analista de mejora continua </w:t>
            </w:r>
            <w:r w:rsidR="0059262C">
              <w:t xml:space="preserve">|| </w:t>
            </w:r>
            <w:r>
              <w:t>provincia net</w:t>
            </w:r>
          </w:p>
          <w:p w14:paraId="27BC43E5" w14:textId="77777777" w:rsidR="004B3BE3" w:rsidRPr="00CD0261" w:rsidRDefault="004D3E0D" w:rsidP="004B3BE3">
            <w:pPr>
              <w:pStyle w:val="Heading2"/>
            </w:pPr>
            <w:r>
              <w:t>MAR</w:t>
            </w:r>
            <w:r w:rsidR="004B3BE3" w:rsidRPr="00CD0261">
              <w:t xml:space="preserve"> 20</w:t>
            </w:r>
            <w:r>
              <w:t>20</w:t>
            </w:r>
            <w:r w:rsidR="004B3BE3" w:rsidRPr="00CD0261">
              <w:t xml:space="preserve"> - </w:t>
            </w:r>
            <w:r>
              <w:t>JUN</w:t>
            </w:r>
            <w:r w:rsidR="004B3BE3" w:rsidRPr="00CD0261">
              <w:t xml:space="preserve"> 20</w:t>
            </w:r>
            <w:r>
              <w:t>22</w:t>
            </w:r>
          </w:p>
          <w:p w14:paraId="27BC43E6" w14:textId="77777777" w:rsidR="00EF7A0C" w:rsidRDefault="00531D3E" w:rsidP="004B3BE3">
            <w:r w:rsidRPr="00531D3E">
              <w:t xml:space="preserve">A cargo de la </w:t>
            </w:r>
            <w:proofErr w:type="spellStart"/>
            <w:r w:rsidRPr="00531D3E">
              <w:t>creación</w:t>
            </w:r>
            <w:proofErr w:type="spellEnd"/>
            <w:r w:rsidRPr="00531D3E">
              <w:t xml:space="preserve"> de </w:t>
            </w:r>
            <w:proofErr w:type="spellStart"/>
            <w:r w:rsidRPr="00531D3E">
              <w:t>contenido</w:t>
            </w:r>
            <w:proofErr w:type="spellEnd"/>
            <w:r w:rsidRPr="00531D3E">
              <w:t xml:space="preserve"> y la </w:t>
            </w:r>
            <w:proofErr w:type="spellStart"/>
            <w:r w:rsidRPr="00531D3E">
              <w:t>actualización</w:t>
            </w:r>
            <w:proofErr w:type="spellEnd"/>
            <w:r w:rsidRPr="00531D3E">
              <w:t xml:space="preserve"> de la intranet, </w:t>
            </w:r>
            <w:proofErr w:type="spellStart"/>
            <w:r>
              <w:t>buscaba</w:t>
            </w:r>
            <w:proofErr w:type="spellEnd"/>
            <w:r>
              <w:t xml:space="preserve"> </w:t>
            </w:r>
            <w:proofErr w:type="spellStart"/>
            <w:r w:rsidRPr="00531D3E">
              <w:t>promov</w:t>
            </w:r>
            <w:r>
              <w:t>er</w:t>
            </w:r>
            <w:proofErr w:type="spellEnd"/>
            <w:r>
              <w:t xml:space="preserve"> </w:t>
            </w:r>
            <w:r w:rsidRPr="00531D3E">
              <w:t xml:space="preserve">la </w:t>
            </w:r>
            <w:proofErr w:type="spellStart"/>
            <w:r w:rsidRPr="00531D3E">
              <w:t>comunicación</w:t>
            </w:r>
            <w:proofErr w:type="spellEnd"/>
            <w:r w:rsidRPr="00531D3E">
              <w:t xml:space="preserve"> y la </w:t>
            </w:r>
            <w:proofErr w:type="spellStart"/>
            <w:r w:rsidRPr="00531D3E">
              <w:t>eficiencia</w:t>
            </w:r>
            <w:proofErr w:type="spellEnd"/>
            <w:r w:rsidRPr="00531D3E">
              <w:t xml:space="preserve"> del personal. </w:t>
            </w:r>
            <w:proofErr w:type="spellStart"/>
            <w:r w:rsidRPr="00531D3E">
              <w:t>Elabor</w:t>
            </w:r>
            <w:r>
              <w:t>aba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informes</w:t>
            </w:r>
            <w:proofErr w:type="spellEnd"/>
            <w:r w:rsidRPr="00531D3E">
              <w:t xml:space="preserve"> y </w:t>
            </w:r>
            <w:proofErr w:type="spellStart"/>
            <w:r w:rsidRPr="00531D3E">
              <w:t>presentaciones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dirigidos</w:t>
            </w:r>
            <w:proofErr w:type="spellEnd"/>
            <w:r w:rsidRPr="00531D3E">
              <w:t xml:space="preserve"> a la </w:t>
            </w:r>
            <w:proofErr w:type="spellStart"/>
            <w:r w:rsidRPr="00531D3E">
              <w:t>gerencia</w:t>
            </w:r>
            <w:proofErr w:type="spellEnd"/>
            <w:r w:rsidRPr="00531D3E">
              <w:t xml:space="preserve"> y a </w:t>
            </w:r>
            <w:proofErr w:type="spellStart"/>
            <w:r w:rsidRPr="00531D3E">
              <w:t>los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clientes</w:t>
            </w:r>
            <w:proofErr w:type="spellEnd"/>
            <w:r w:rsidRPr="00531D3E">
              <w:t xml:space="preserve">. </w:t>
            </w:r>
            <w:proofErr w:type="spellStart"/>
            <w:r w:rsidRPr="00531D3E">
              <w:t>Brind</w:t>
            </w:r>
            <w:r>
              <w:t>aba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capacitaciones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en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productos</w:t>
            </w:r>
            <w:proofErr w:type="spellEnd"/>
            <w:r w:rsidRPr="00531D3E">
              <w:t xml:space="preserve">, </w:t>
            </w:r>
            <w:proofErr w:type="spellStart"/>
            <w:r w:rsidRPr="00531D3E">
              <w:t>servicios</w:t>
            </w:r>
            <w:proofErr w:type="spellEnd"/>
            <w:r w:rsidRPr="00531D3E">
              <w:t xml:space="preserve"> y </w:t>
            </w:r>
            <w:proofErr w:type="spellStart"/>
            <w:r w:rsidRPr="00531D3E">
              <w:t>procedimientos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internos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dirigidas</w:t>
            </w:r>
            <w:proofErr w:type="spellEnd"/>
            <w:r w:rsidRPr="00531D3E">
              <w:t xml:space="preserve"> a</w:t>
            </w:r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colaboradores</w:t>
            </w:r>
            <w:proofErr w:type="spellEnd"/>
            <w:r w:rsidRPr="00531D3E">
              <w:t xml:space="preserve">. </w:t>
            </w:r>
            <w:proofErr w:type="spellStart"/>
            <w:r w:rsidRPr="00531D3E">
              <w:t>Particip</w:t>
            </w:r>
            <w:r>
              <w:t>aba</w:t>
            </w:r>
            <w:proofErr w:type="spellEnd"/>
            <w:r w:rsidRPr="00531D3E">
              <w:t xml:space="preserve">, </w:t>
            </w:r>
            <w:proofErr w:type="spellStart"/>
            <w:r w:rsidRPr="00531D3E">
              <w:t>además</w:t>
            </w:r>
            <w:proofErr w:type="spellEnd"/>
            <w:r w:rsidRPr="00531D3E">
              <w:t xml:space="preserve">, </w:t>
            </w:r>
            <w:proofErr w:type="spellStart"/>
            <w:r w:rsidRPr="00531D3E">
              <w:t>en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auditorías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internas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realizando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análisis</w:t>
            </w:r>
            <w:proofErr w:type="spellEnd"/>
            <w:r w:rsidRPr="00531D3E">
              <w:t xml:space="preserve"> de </w:t>
            </w:r>
            <w:proofErr w:type="spellStart"/>
            <w:r w:rsidRPr="00531D3E">
              <w:t>calidad</w:t>
            </w:r>
            <w:proofErr w:type="spellEnd"/>
            <w:r w:rsidRPr="00531D3E">
              <w:t xml:space="preserve">, </w:t>
            </w:r>
            <w:proofErr w:type="spellStart"/>
            <w:r w:rsidRPr="00531D3E">
              <w:t>evaluaciones</w:t>
            </w:r>
            <w:proofErr w:type="spellEnd"/>
            <w:r w:rsidRPr="00531D3E">
              <w:t xml:space="preserve"> y </w:t>
            </w:r>
            <w:proofErr w:type="spellStart"/>
            <w:r w:rsidRPr="00531D3E">
              <w:t>estrategias</w:t>
            </w:r>
            <w:proofErr w:type="spellEnd"/>
            <w:r w:rsidRPr="00531D3E">
              <w:t xml:space="preserve"> con la </w:t>
            </w:r>
            <w:proofErr w:type="spellStart"/>
            <w:r w:rsidRPr="00531D3E">
              <w:t>finalidad</w:t>
            </w:r>
            <w:proofErr w:type="spellEnd"/>
            <w:r w:rsidRPr="00531D3E">
              <w:t xml:space="preserve"> de </w:t>
            </w:r>
            <w:proofErr w:type="spellStart"/>
            <w:r w:rsidRPr="00531D3E">
              <w:t>impulsar</w:t>
            </w:r>
            <w:proofErr w:type="spellEnd"/>
            <w:r w:rsidRPr="00531D3E">
              <w:t xml:space="preserve"> la </w:t>
            </w:r>
            <w:proofErr w:type="spellStart"/>
            <w:r w:rsidRPr="00531D3E">
              <w:t>mejora</w:t>
            </w:r>
            <w:proofErr w:type="spellEnd"/>
            <w:r w:rsidRPr="00531D3E">
              <w:t xml:space="preserve"> continua de la </w:t>
            </w:r>
            <w:proofErr w:type="spellStart"/>
            <w:r w:rsidRPr="00531D3E">
              <w:t>organización</w:t>
            </w:r>
            <w:proofErr w:type="spellEnd"/>
            <w:r w:rsidRPr="00531D3E">
              <w:t xml:space="preserve"> </w:t>
            </w:r>
            <w:proofErr w:type="spellStart"/>
            <w:r w:rsidRPr="00531D3E">
              <w:t>en</w:t>
            </w:r>
            <w:proofErr w:type="spellEnd"/>
            <w:r w:rsidRPr="00531D3E">
              <w:t xml:space="preserve"> general.</w:t>
            </w:r>
          </w:p>
          <w:p w14:paraId="27BC43E7" w14:textId="77777777" w:rsidR="00531D3E" w:rsidRDefault="00531D3E" w:rsidP="004B3BE3"/>
          <w:p w14:paraId="27BC43E8" w14:textId="77777777" w:rsidR="00531D3E" w:rsidRPr="00531D3E" w:rsidRDefault="004D3E0D" w:rsidP="00531D3E">
            <w:pPr>
              <w:pStyle w:val="Heading1"/>
            </w:pPr>
            <w:r>
              <w:t>ADMINISTRATIVA EN ATENCION AL CLIENTE</w:t>
            </w:r>
            <w:r w:rsidR="00531D3E">
              <w:t xml:space="preserve"> </w:t>
            </w:r>
            <w:r w:rsidR="0059262C">
              <w:t xml:space="preserve">|| </w:t>
            </w:r>
            <w:r w:rsidR="00531D3E">
              <w:t>Provincia Net</w:t>
            </w:r>
          </w:p>
          <w:p w14:paraId="27BC43E9" w14:textId="77777777" w:rsidR="004B3BE3" w:rsidRPr="00CD0261" w:rsidRDefault="004D3E0D" w:rsidP="004B3BE3">
            <w:pPr>
              <w:pStyle w:val="Heading2"/>
            </w:pPr>
            <w:r>
              <w:t>FEB</w:t>
            </w:r>
            <w:r w:rsidR="004B3BE3" w:rsidRPr="00CD0261">
              <w:t xml:space="preserve"> 20</w:t>
            </w:r>
            <w:r>
              <w:t>17</w:t>
            </w:r>
            <w:r w:rsidR="004B3BE3" w:rsidRPr="00CD0261">
              <w:t xml:space="preserve"> - </w:t>
            </w:r>
            <w:r>
              <w:t>MAR</w:t>
            </w:r>
            <w:r w:rsidR="004B3BE3" w:rsidRPr="00CD0261">
              <w:t xml:space="preserve"> 20</w:t>
            </w:r>
            <w:r>
              <w:t>20</w:t>
            </w:r>
          </w:p>
          <w:p w14:paraId="27BC43EA" w14:textId="4179ABBC" w:rsidR="004B3BE3" w:rsidRDefault="00EE6390" w:rsidP="004B3BE3">
            <w:proofErr w:type="spellStart"/>
            <w:r>
              <w:t>Contanto</w:t>
            </w:r>
            <w:proofErr w:type="spellEnd"/>
            <w:r>
              <w:t xml:space="preserve"> con</w:t>
            </w:r>
            <w:r w:rsidR="009C32A2">
              <w:t xml:space="preserve"> mis </w:t>
            </w:r>
            <w:proofErr w:type="spellStart"/>
            <w:r w:rsidR="00EF7A0C" w:rsidRPr="00EF7A0C">
              <w:t>habilidades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comunicacionales</w:t>
            </w:r>
            <w:proofErr w:type="spellEnd"/>
            <w:r w:rsidR="00EF7A0C" w:rsidRPr="00EF7A0C">
              <w:t xml:space="preserve">, </w:t>
            </w:r>
            <w:proofErr w:type="spellStart"/>
            <w:r w:rsidR="00672564">
              <w:t>aprendi</w:t>
            </w:r>
            <w:proofErr w:type="spellEnd"/>
            <w:r w:rsidR="00672564">
              <w:t xml:space="preserve"> a </w:t>
            </w:r>
            <w:proofErr w:type="spellStart"/>
            <w:r w:rsidR="00672564">
              <w:t>dirigirlas</w:t>
            </w:r>
            <w:proofErr w:type="spellEnd"/>
            <w:r w:rsidR="00672564">
              <w:t xml:space="preserve"> </w:t>
            </w:r>
            <w:proofErr w:type="spellStart"/>
            <w:r w:rsidR="00672564">
              <w:t>hacia</w:t>
            </w:r>
            <w:proofErr w:type="spellEnd"/>
            <w:r w:rsidR="00EF7A0C" w:rsidRPr="00EF7A0C">
              <w:t xml:space="preserve"> </w:t>
            </w:r>
            <w:proofErr w:type="spellStart"/>
            <w:r w:rsidR="00672564">
              <w:t>e</w:t>
            </w:r>
            <w:r w:rsidR="00EF7A0C" w:rsidRPr="00EF7A0C">
              <w:t>l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asesoramiento</w:t>
            </w:r>
            <w:proofErr w:type="spellEnd"/>
            <w:r w:rsidR="00EF7A0C" w:rsidRPr="00EF7A0C">
              <w:t xml:space="preserve"> de </w:t>
            </w:r>
            <w:proofErr w:type="spellStart"/>
            <w:r w:rsidR="00EF7A0C" w:rsidRPr="00EF7A0C">
              <w:t>productos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bancarios</w:t>
            </w:r>
            <w:proofErr w:type="spellEnd"/>
            <w:r w:rsidR="00EF7A0C" w:rsidRPr="00EF7A0C">
              <w:t xml:space="preserve">, </w:t>
            </w:r>
            <w:proofErr w:type="spellStart"/>
            <w:r w:rsidR="00EF7A0C" w:rsidRPr="00EF7A0C">
              <w:t>cotización</w:t>
            </w:r>
            <w:proofErr w:type="spellEnd"/>
            <w:r w:rsidR="00EF7A0C" w:rsidRPr="00EF7A0C">
              <w:t xml:space="preserve"> e </w:t>
            </w:r>
            <w:proofErr w:type="spellStart"/>
            <w:r w:rsidR="00EF7A0C" w:rsidRPr="00EF7A0C">
              <w:t>ingreso</w:t>
            </w:r>
            <w:proofErr w:type="spellEnd"/>
            <w:r w:rsidR="00EF7A0C" w:rsidRPr="00EF7A0C">
              <w:t xml:space="preserve"> de solicitudes de </w:t>
            </w:r>
            <w:proofErr w:type="spellStart"/>
            <w:r w:rsidR="00EF7A0C" w:rsidRPr="00EF7A0C">
              <w:t>préstamos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hipotecarios</w:t>
            </w:r>
            <w:proofErr w:type="spellEnd"/>
            <w:r w:rsidR="00EF7A0C" w:rsidRPr="00EF7A0C">
              <w:t xml:space="preserve">, </w:t>
            </w:r>
            <w:proofErr w:type="spellStart"/>
            <w:r w:rsidR="00EF7A0C" w:rsidRPr="00EF7A0C">
              <w:t>gestión</w:t>
            </w:r>
            <w:proofErr w:type="spellEnd"/>
            <w:r w:rsidR="00EF7A0C" w:rsidRPr="00EF7A0C">
              <w:t xml:space="preserve"> de </w:t>
            </w:r>
            <w:proofErr w:type="spellStart"/>
            <w:r w:rsidR="00EF7A0C" w:rsidRPr="00EF7A0C">
              <w:t>reclamos</w:t>
            </w:r>
            <w:proofErr w:type="spellEnd"/>
            <w:r w:rsidR="00EF7A0C" w:rsidRPr="00EF7A0C">
              <w:t xml:space="preserve"> y </w:t>
            </w:r>
            <w:proofErr w:type="spellStart"/>
            <w:r w:rsidR="00EF7A0C" w:rsidRPr="00EF7A0C">
              <w:t>soporte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en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línea</w:t>
            </w:r>
            <w:proofErr w:type="spellEnd"/>
            <w:r w:rsidR="00EF7A0C" w:rsidRPr="00EF7A0C">
              <w:t xml:space="preserve"> para </w:t>
            </w:r>
            <w:proofErr w:type="spellStart"/>
            <w:r w:rsidR="00EF7A0C" w:rsidRPr="00EF7A0C">
              <w:t>el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uso</w:t>
            </w:r>
            <w:proofErr w:type="spellEnd"/>
            <w:r w:rsidR="00EF7A0C" w:rsidRPr="00EF7A0C">
              <w:t xml:space="preserve"> de </w:t>
            </w:r>
            <w:proofErr w:type="spellStart"/>
            <w:r w:rsidR="00EF7A0C" w:rsidRPr="00EF7A0C">
              <w:t>plataformas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digitales</w:t>
            </w:r>
            <w:proofErr w:type="spellEnd"/>
            <w:r w:rsidR="00EF7A0C" w:rsidRPr="00EF7A0C">
              <w:t xml:space="preserve">. Gracias a mi </w:t>
            </w:r>
            <w:proofErr w:type="spellStart"/>
            <w:r w:rsidR="00EF7A0C" w:rsidRPr="00EF7A0C">
              <w:t>dedicación</w:t>
            </w:r>
            <w:proofErr w:type="spellEnd"/>
            <w:r w:rsidR="00EF7A0C" w:rsidRPr="00EF7A0C">
              <w:t xml:space="preserve"> y </w:t>
            </w:r>
            <w:proofErr w:type="spellStart"/>
            <w:r w:rsidR="00EF7A0C" w:rsidRPr="00EF7A0C">
              <w:t>compromiso</w:t>
            </w:r>
            <w:proofErr w:type="spellEnd"/>
            <w:r w:rsidR="00EF7A0C" w:rsidRPr="00EF7A0C">
              <w:t xml:space="preserve">, </w:t>
            </w:r>
            <w:proofErr w:type="spellStart"/>
            <w:r w:rsidR="00EF7A0C" w:rsidRPr="00EF7A0C">
              <w:t>p</w:t>
            </w:r>
            <w:r w:rsidR="00531D3E">
              <w:t>odía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ofrecer</w:t>
            </w:r>
            <w:proofErr w:type="spellEnd"/>
            <w:r w:rsidR="00EF7A0C" w:rsidRPr="00EF7A0C">
              <w:t xml:space="preserve"> un </w:t>
            </w:r>
            <w:proofErr w:type="spellStart"/>
            <w:r w:rsidR="00EF7A0C" w:rsidRPr="00EF7A0C">
              <w:t>servicio</w:t>
            </w:r>
            <w:proofErr w:type="spellEnd"/>
            <w:r w:rsidR="00EF7A0C" w:rsidRPr="00EF7A0C">
              <w:t xml:space="preserve"> de </w:t>
            </w:r>
            <w:proofErr w:type="spellStart"/>
            <w:r w:rsidR="00EF7A0C" w:rsidRPr="00EF7A0C">
              <w:t>calidad</w:t>
            </w:r>
            <w:proofErr w:type="spellEnd"/>
            <w:r w:rsidR="00EF7A0C" w:rsidRPr="00EF7A0C">
              <w:t xml:space="preserve"> y </w:t>
            </w:r>
            <w:proofErr w:type="spellStart"/>
            <w:r w:rsidR="00EF7A0C" w:rsidRPr="00EF7A0C">
              <w:t>apoyo</w:t>
            </w:r>
            <w:proofErr w:type="spellEnd"/>
            <w:r w:rsidR="00EF7A0C" w:rsidRPr="00EF7A0C">
              <w:t xml:space="preserve"> integral a </w:t>
            </w:r>
            <w:proofErr w:type="spellStart"/>
            <w:r w:rsidR="00EF7A0C" w:rsidRPr="00EF7A0C">
              <w:t>clientes</w:t>
            </w:r>
            <w:proofErr w:type="spellEnd"/>
            <w:r w:rsidR="00EF7A0C" w:rsidRPr="00EF7A0C">
              <w:t xml:space="preserve">, </w:t>
            </w:r>
            <w:proofErr w:type="spellStart"/>
            <w:r w:rsidR="00EF7A0C" w:rsidRPr="00EF7A0C">
              <w:t>promoviendo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su</w:t>
            </w:r>
            <w:proofErr w:type="spellEnd"/>
            <w:r w:rsidR="00EF7A0C" w:rsidRPr="00EF7A0C">
              <w:t xml:space="preserve"> </w:t>
            </w:r>
            <w:proofErr w:type="spellStart"/>
            <w:r w:rsidR="00EF7A0C" w:rsidRPr="00EF7A0C">
              <w:t>satisfacción</w:t>
            </w:r>
            <w:proofErr w:type="spellEnd"/>
            <w:r w:rsidR="00EF7A0C" w:rsidRPr="00EF7A0C">
              <w:t xml:space="preserve"> y </w:t>
            </w:r>
            <w:proofErr w:type="spellStart"/>
            <w:r w:rsidR="00EF7A0C" w:rsidRPr="00EF7A0C">
              <w:t>fidelidad</w:t>
            </w:r>
            <w:proofErr w:type="spellEnd"/>
            <w:r w:rsidR="00EF7A0C" w:rsidRPr="00EF7A0C">
              <w:t>.</w:t>
            </w:r>
          </w:p>
          <w:p w14:paraId="27BC43EB" w14:textId="77777777" w:rsidR="004B3BE3" w:rsidRPr="004B3BE3" w:rsidRDefault="004B3BE3" w:rsidP="004B3BE3"/>
          <w:p w14:paraId="27BC43EC" w14:textId="77777777" w:rsidR="004B3BE3" w:rsidRPr="004B3BE3" w:rsidRDefault="004B3BE3" w:rsidP="00CD0261"/>
        </w:tc>
        <w:tc>
          <w:tcPr>
            <w:tcW w:w="999" w:type="dxa"/>
            <w:vMerge w:val="restart"/>
          </w:tcPr>
          <w:p w14:paraId="27BC43ED" w14:textId="77777777" w:rsidR="004B3BE3" w:rsidRPr="00CD0261" w:rsidRDefault="004B3BE3" w:rsidP="00BA0616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27BC43EE" w14:textId="77777777" w:rsidR="004B3BE3" w:rsidRPr="00CD0261" w:rsidRDefault="004B3BE3" w:rsidP="00676B73">
            <w:pPr>
              <w:pStyle w:val="Subtitle"/>
            </w:pPr>
          </w:p>
          <w:p w14:paraId="27BC43EF" w14:textId="77777777" w:rsidR="004B3BE3" w:rsidRPr="00CD0261" w:rsidRDefault="004B3BE3" w:rsidP="00CD0261">
            <w:pPr>
              <w:pStyle w:val="Subtitle"/>
            </w:pPr>
            <w:r w:rsidRPr="00CD0261">
              <w:t>Contact</w:t>
            </w:r>
            <w:r>
              <w:t>O</w:t>
            </w:r>
          </w:p>
          <w:p w14:paraId="27BC43F0" w14:textId="77777777" w:rsidR="004B3BE3" w:rsidRPr="00CD0261" w:rsidRDefault="00A5468A" w:rsidP="00CD02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andhy.lopez.090</w:t>
            </w:r>
            <w:r w:rsidR="004B3BE3" w:rsidRPr="00CD0261">
              <w:rPr>
                <w:lang w:val="en-US"/>
              </w:rPr>
              <w:t>@</w:t>
            </w:r>
            <w:r>
              <w:rPr>
                <w:lang w:val="en-US"/>
              </w:rPr>
              <w:t>gmail</w:t>
            </w:r>
            <w:r w:rsidR="004B3BE3" w:rsidRPr="00CD0261">
              <w:rPr>
                <w:lang w:val="en-US"/>
              </w:rPr>
              <w:t>.com</w:t>
            </w:r>
          </w:p>
          <w:p w14:paraId="27BC43F1" w14:textId="77777777" w:rsidR="004B3BE3" w:rsidRDefault="004B3BE3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(</w:t>
            </w:r>
            <w:r w:rsidR="00AF4E2B">
              <w:rPr>
                <w:lang w:val="en-US"/>
              </w:rPr>
              <w:t>44</w:t>
            </w:r>
            <w:r w:rsidRPr="00CD0261">
              <w:rPr>
                <w:lang w:val="en-US"/>
              </w:rPr>
              <w:t xml:space="preserve">) </w:t>
            </w:r>
            <w:r w:rsidR="00AF4E2B">
              <w:rPr>
                <w:lang w:val="en-US"/>
              </w:rPr>
              <w:t>0794</w:t>
            </w:r>
            <w:r w:rsidRPr="00CD0261">
              <w:rPr>
                <w:lang w:val="en-US"/>
              </w:rPr>
              <w:t>-</w:t>
            </w:r>
            <w:r w:rsidR="00AF4E2B">
              <w:rPr>
                <w:lang w:val="en-US"/>
              </w:rPr>
              <w:t>6360816</w:t>
            </w:r>
          </w:p>
          <w:p w14:paraId="27BC43F2" w14:textId="77777777" w:rsidR="0059262C" w:rsidRPr="0059262C" w:rsidRDefault="0059262C" w:rsidP="0059262C">
            <w:r w:rsidRPr="00AF4E2B">
              <w:rPr>
                <w:b/>
                <w:bCs/>
              </w:rPr>
              <w:t>Li</w:t>
            </w:r>
            <w:r>
              <w:t xml:space="preserve">: </w:t>
            </w:r>
            <w:proofErr w:type="spellStart"/>
            <w:r>
              <w:t>andrea</w:t>
            </w:r>
            <w:r w:rsidR="00AF4E2B">
              <w:t>celestelopez</w:t>
            </w:r>
            <w:proofErr w:type="spellEnd"/>
          </w:p>
          <w:p w14:paraId="27BC43F3" w14:textId="77777777" w:rsidR="004B3BE3" w:rsidRPr="00CD0261" w:rsidRDefault="00A5468A" w:rsidP="00CD0261">
            <w:pPr>
              <w:pStyle w:val="Heading3"/>
              <w:rPr>
                <w:b/>
                <w:caps/>
                <w:lang w:val="en-US"/>
              </w:rPr>
            </w:pPr>
            <w:r>
              <w:rPr>
                <w:lang w:val="en-US"/>
              </w:rPr>
              <w:t>Hereford</w:t>
            </w:r>
            <w:r w:rsidR="004B3BE3" w:rsidRPr="00CD0261">
              <w:rPr>
                <w:lang w:val="en-US"/>
              </w:rPr>
              <w:t xml:space="preserve">, </w:t>
            </w:r>
            <w:r>
              <w:rPr>
                <w:lang w:val="en-US"/>
              </w:rPr>
              <w:t>UK</w:t>
            </w:r>
          </w:p>
        </w:tc>
      </w:tr>
      <w:tr w:rsidR="004B3BE3" w:rsidRPr="00CD0261" w14:paraId="27BC440A" w14:textId="77777777" w:rsidTr="004B3BE3">
        <w:trPr>
          <w:trHeight w:val="7711"/>
        </w:trPr>
        <w:tc>
          <w:tcPr>
            <w:tcW w:w="6349" w:type="dxa"/>
            <w:vMerge/>
          </w:tcPr>
          <w:p w14:paraId="27BC43F5" w14:textId="77777777" w:rsidR="004B3BE3" w:rsidRPr="00CD0261" w:rsidRDefault="004B3BE3" w:rsidP="00CD0261"/>
        </w:tc>
        <w:tc>
          <w:tcPr>
            <w:tcW w:w="999" w:type="dxa"/>
            <w:vMerge/>
          </w:tcPr>
          <w:p w14:paraId="27BC43F6" w14:textId="77777777" w:rsidR="004B3BE3" w:rsidRPr="00CD0261" w:rsidRDefault="004B3BE3" w:rsidP="00BA0616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27BC43F7" w14:textId="77777777" w:rsidR="004B3BE3" w:rsidRDefault="004B3BE3" w:rsidP="00676B73"/>
          <w:p w14:paraId="27BC43F8" w14:textId="77777777" w:rsidR="004B3BE3" w:rsidRPr="00CD0261" w:rsidRDefault="004B3BE3" w:rsidP="00676B73"/>
          <w:p w14:paraId="27BC43F9" w14:textId="77777777" w:rsidR="004B3BE3" w:rsidRPr="00CD0261" w:rsidRDefault="004B3BE3" w:rsidP="002F261D">
            <w:pPr>
              <w:pStyle w:val="Subtitlewithlongline"/>
            </w:pPr>
            <w:r w:rsidRPr="00CD0261">
              <w:t>Educa</w:t>
            </w:r>
            <w:r>
              <w:t>C</w:t>
            </w:r>
            <w:r w:rsidRPr="00CD0261">
              <w:t>ion</w:t>
            </w:r>
          </w:p>
          <w:p w14:paraId="27BC43FA" w14:textId="77777777" w:rsidR="004B3BE3" w:rsidRPr="00CD0261" w:rsidRDefault="004B3BE3" w:rsidP="00E91344"/>
          <w:p w14:paraId="27BC43FB" w14:textId="77777777" w:rsidR="004B3BE3" w:rsidRPr="00CD0261" w:rsidRDefault="004B3BE3" w:rsidP="00CD0261">
            <w:pPr>
              <w:pStyle w:val="Heading1"/>
            </w:pPr>
            <w:r w:rsidRPr="004B3BE3">
              <w:t>Instituto Superior Calamuchita (en curso)</w:t>
            </w:r>
          </w:p>
          <w:p w14:paraId="27BC43FC" w14:textId="77777777" w:rsidR="004B3BE3" w:rsidRDefault="004B3BE3" w:rsidP="00CD0261">
            <w:pPr>
              <w:pStyle w:val="Heading3"/>
              <w:rPr>
                <w:lang w:val="en-US"/>
              </w:rPr>
            </w:pPr>
            <w:r w:rsidRPr="004B3BE3">
              <w:rPr>
                <w:lang w:val="en-US"/>
              </w:rPr>
              <w:t>DESARROLLO WEB Y APLICACIONES DIGITALES</w:t>
            </w:r>
          </w:p>
          <w:p w14:paraId="27BC43FD" w14:textId="77777777" w:rsidR="004B3BE3" w:rsidRDefault="004B3BE3" w:rsidP="004B3BE3"/>
          <w:p w14:paraId="27BC43FE" w14:textId="77777777" w:rsidR="004B3BE3" w:rsidRDefault="004B3BE3" w:rsidP="00351FDF">
            <w:pPr>
              <w:rPr>
                <w:b/>
                <w:bCs/>
                <w:caps/>
                <w:spacing w:val="20"/>
              </w:rPr>
            </w:pPr>
            <w:r w:rsidRPr="004B3BE3">
              <w:rPr>
                <w:b/>
                <w:bCs/>
                <w:caps/>
                <w:spacing w:val="20"/>
              </w:rPr>
              <w:t>Instituto San Alfonso</w:t>
            </w:r>
            <w:r>
              <w:rPr>
                <w:b/>
                <w:bCs/>
                <w:caps/>
                <w:spacing w:val="20"/>
              </w:rPr>
              <w:t xml:space="preserve"> (2002)</w:t>
            </w:r>
          </w:p>
          <w:p w14:paraId="27BC43FF" w14:textId="77777777" w:rsidR="004B3BE3" w:rsidRPr="00CD0261" w:rsidRDefault="004B3BE3" w:rsidP="00351FDF">
            <w:r w:rsidRPr="004B3BE3">
              <w:rPr>
                <w:noProof/>
              </w:rPr>
              <w:t>BACHILLER MERCATIL - ORIENTACIÓN CONTABLE</w:t>
            </w:r>
          </w:p>
          <w:p w14:paraId="27BC4400" w14:textId="77777777" w:rsidR="004B3BE3" w:rsidRDefault="004B3BE3" w:rsidP="00351FDF"/>
          <w:p w14:paraId="27BC4401" w14:textId="77777777" w:rsidR="004B3BE3" w:rsidRPr="00CD0261" w:rsidRDefault="004B3BE3" w:rsidP="00351FDF"/>
          <w:p w14:paraId="27BC4402" w14:textId="77777777" w:rsidR="004B3BE3" w:rsidRPr="00CD0261" w:rsidRDefault="004B3BE3" w:rsidP="002F261D">
            <w:pPr>
              <w:pStyle w:val="Subtitlewithlongline"/>
            </w:pPr>
            <w:r>
              <w:t>FORMACION COMPLEMENTARIA</w:t>
            </w:r>
          </w:p>
          <w:p w14:paraId="27BC4403" w14:textId="77777777" w:rsidR="004B3BE3" w:rsidRPr="00CD0261" w:rsidRDefault="004B3BE3" w:rsidP="00351FDF"/>
          <w:p w14:paraId="27BC4404" w14:textId="77777777" w:rsidR="00BA0616" w:rsidRPr="00BA0616" w:rsidRDefault="00BA0616" w:rsidP="00BA0616">
            <w:pPr>
              <w:pStyle w:val="Heading3"/>
              <w:rPr>
                <w:lang w:val="en-GB"/>
              </w:rPr>
            </w:pPr>
            <w:r w:rsidRPr="00BA0616">
              <w:rPr>
                <w:lang w:val="en-GB"/>
              </w:rPr>
              <w:t>Team motivation (2022)</w:t>
            </w:r>
          </w:p>
          <w:p w14:paraId="27BC4405" w14:textId="77777777" w:rsidR="00BA0616" w:rsidRPr="00BA0616" w:rsidRDefault="00BA0616" w:rsidP="00BA0616">
            <w:pPr>
              <w:pStyle w:val="Heading3"/>
              <w:rPr>
                <w:lang w:val="en-GB"/>
              </w:rPr>
            </w:pPr>
            <w:r w:rsidRPr="00BA0616">
              <w:rPr>
                <w:lang w:val="en-GB"/>
              </w:rPr>
              <w:t>Assertive communication (2022)</w:t>
            </w:r>
          </w:p>
          <w:p w14:paraId="27BC4406" w14:textId="77777777" w:rsidR="00BA0616" w:rsidRPr="00BA0616" w:rsidRDefault="00BA0616" w:rsidP="00BA0616">
            <w:pPr>
              <w:pStyle w:val="Heading3"/>
              <w:rPr>
                <w:lang w:val="en-GB"/>
              </w:rPr>
            </w:pPr>
            <w:r w:rsidRPr="00BA0616">
              <w:rPr>
                <w:lang w:val="en-GB"/>
              </w:rPr>
              <w:t>Leaders of today (2021)</w:t>
            </w:r>
          </w:p>
          <w:p w14:paraId="27BC4407" w14:textId="77777777" w:rsidR="00BA0616" w:rsidRPr="00BA0616" w:rsidRDefault="00BA0616" w:rsidP="00BA0616">
            <w:pPr>
              <w:pStyle w:val="Heading3"/>
              <w:rPr>
                <w:lang w:val="en-GB"/>
              </w:rPr>
            </w:pPr>
            <w:r w:rsidRPr="00BA0616">
              <w:rPr>
                <w:lang w:val="en-GB"/>
              </w:rPr>
              <w:t>Design Thinking (2021)</w:t>
            </w:r>
          </w:p>
          <w:p w14:paraId="27BC4408" w14:textId="77777777" w:rsidR="00BA0616" w:rsidRPr="00BA0616" w:rsidRDefault="00BA0616" w:rsidP="00BA0616">
            <w:pPr>
              <w:pStyle w:val="Heading3"/>
              <w:rPr>
                <w:lang w:val="en-GB"/>
              </w:rPr>
            </w:pPr>
            <w:r w:rsidRPr="00BA0616">
              <w:rPr>
                <w:lang w:val="en-GB"/>
              </w:rPr>
              <w:t>Training for trainers (2021)</w:t>
            </w:r>
          </w:p>
          <w:p w14:paraId="27BC4409" w14:textId="77777777" w:rsidR="004B3BE3" w:rsidRPr="00CD0261" w:rsidRDefault="004B3BE3" w:rsidP="004B3BE3">
            <w:pPr>
              <w:pStyle w:val="Heading3"/>
              <w:rPr>
                <w:lang w:val="en-US"/>
              </w:rPr>
            </w:pPr>
          </w:p>
        </w:tc>
      </w:tr>
    </w:tbl>
    <w:p w14:paraId="27BC440B" w14:textId="77777777" w:rsidR="00871DB8" w:rsidRPr="00CD0261" w:rsidRDefault="00871DB8" w:rsidP="006D0785">
      <w:pPr>
        <w:rPr>
          <w:color w:val="043D68"/>
        </w:rPr>
      </w:pPr>
    </w:p>
    <w:sectPr w:rsidR="00871DB8" w:rsidRPr="00CD0261" w:rsidSect="00DE19F7">
      <w:pgSz w:w="12240" w:h="15840" w:code="1"/>
      <w:pgMar w:top="460" w:right="720" w:bottom="432" w:left="720" w:header="0" w:footer="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C4411" w14:textId="77777777" w:rsidR="002D64A1" w:rsidRDefault="002D64A1" w:rsidP="00AA35A8">
      <w:r>
        <w:separator/>
      </w:r>
    </w:p>
  </w:endnote>
  <w:endnote w:type="continuationSeparator" w:id="0">
    <w:p w14:paraId="27BC4412" w14:textId="77777777" w:rsidR="002D64A1" w:rsidRDefault="002D64A1" w:rsidP="00AA35A8">
      <w:r>
        <w:continuationSeparator/>
      </w:r>
    </w:p>
  </w:endnote>
  <w:endnote w:type="continuationNotice" w:id="1">
    <w:p w14:paraId="27BC4413" w14:textId="77777777" w:rsidR="002D64A1" w:rsidRDefault="002D6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(Body CS)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C440E" w14:textId="77777777" w:rsidR="002D64A1" w:rsidRDefault="002D64A1" w:rsidP="00AA35A8">
      <w:r>
        <w:separator/>
      </w:r>
    </w:p>
  </w:footnote>
  <w:footnote w:type="continuationSeparator" w:id="0">
    <w:p w14:paraId="27BC440F" w14:textId="77777777" w:rsidR="002D64A1" w:rsidRDefault="002D64A1" w:rsidP="00AA35A8">
      <w:r>
        <w:continuationSeparator/>
      </w:r>
    </w:p>
  </w:footnote>
  <w:footnote w:type="continuationNotice" w:id="1">
    <w:p w14:paraId="27BC4410" w14:textId="77777777" w:rsidR="002D64A1" w:rsidRDefault="002D64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5697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27BC43D3" wp14:editId="27BC43D4">
            <wp:extent cx="180975" cy="180975"/>
            <wp:effectExtent l="0" t="0" r="9525" b="9525"/>
            <wp:docPr id="46656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1088B0E" id="Picture 1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27BC43D5" wp14:editId="27BC43D6">
            <wp:extent cx="171450" cy="171450"/>
            <wp:effectExtent l="0" t="0" r="0" b="0"/>
            <wp:docPr id="9536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E3"/>
    <w:rsid w:val="0000752A"/>
    <w:rsid w:val="00016465"/>
    <w:rsid w:val="00033263"/>
    <w:rsid w:val="000334C1"/>
    <w:rsid w:val="00063CA2"/>
    <w:rsid w:val="000767C7"/>
    <w:rsid w:val="000873F6"/>
    <w:rsid w:val="000B286F"/>
    <w:rsid w:val="000C2B44"/>
    <w:rsid w:val="000D134B"/>
    <w:rsid w:val="000F7B68"/>
    <w:rsid w:val="0010041D"/>
    <w:rsid w:val="001125D5"/>
    <w:rsid w:val="00124ED6"/>
    <w:rsid w:val="00153576"/>
    <w:rsid w:val="00167789"/>
    <w:rsid w:val="00181421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C6F"/>
    <w:rsid w:val="002D64A1"/>
    <w:rsid w:val="002D7FDF"/>
    <w:rsid w:val="002E7306"/>
    <w:rsid w:val="002F261D"/>
    <w:rsid w:val="002F76D6"/>
    <w:rsid w:val="00331DCE"/>
    <w:rsid w:val="00334FEA"/>
    <w:rsid w:val="00351FDF"/>
    <w:rsid w:val="00352A17"/>
    <w:rsid w:val="00357E3C"/>
    <w:rsid w:val="00383BE3"/>
    <w:rsid w:val="003877F8"/>
    <w:rsid w:val="00391BEA"/>
    <w:rsid w:val="003920B7"/>
    <w:rsid w:val="003965A9"/>
    <w:rsid w:val="003B4AEF"/>
    <w:rsid w:val="003B7F92"/>
    <w:rsid w:val="003C2C1B"/>
    <w:rsid w:val="003C4E4F"/>
    <w:rsid w:val="003E2525"/>
    <w:rsid w:val="00411FE1"/>
    <w:rsid w:val="00415CF3"/>
    <w:rsid w:val="00435BA1"/>
    <w:rsid w:val="004436E6"/>
    <w:rsid w:val="00447CA5"/>
    <w:rsid w:val="00453A7B"/>
    <w:rsid w:val="00457ADE"/>
    <w:rsid w:val="00463165"/>
    <w:rsid w:val="00464B92"/>
    <w:rsid w:val="00470078"/>
    <w:rsid w:val="004860D9"/>
    <w:rsid w:val="00490600"/>
    <w:rsid w:val="004909EF"/>
    <w:rsid w:val="004936B2"/>
    <w:rsid w:val="004A1426"/>
    <w:rsid w:val="004A1C11"/>
    <w:rsid w:val="004A28EA"/>
    <w:rsid w:val="004B3BE3"/>
    <w:rsid w:val="004C1032"/>
    <w:rsid w:val="004C665B"/>
    <w:rsid w:val="004D3E0D"/>
    <w:rsid w:val="00504E47"/>
    <w:rsid w:val="00524297"/>
    <w:rsid w:val="00531D3E"/>
    <w:rsid w:val="00537559"/>
    <w:rsid w:val="00540354"/>
    <w:rsid w:val="00541A9F"/>
    <w:rsid w:val="00574DB0"/>
    <w:rsid w:val="0059262C"/>
    <w:rsid w:val="005A1C94"/>
    <w:rsid w:val="005A3412"/>
    <w:rsid w:val="005A3F7C"/>
    <w:rsid w:val="005A6F8D"/>
    <w:rsid w:val="005B4861"/>
    <w:rsid w:val="005C5B3F"/>
    <w:rsid w:val="005E0FB7"/>
    <w:rsid w:val="005F23E0"/>
    <w:rsid w:val="005F5EF3"/>
    <w:rsid w:val="00605BCE"/>
    <w:rsid w:val="00626B3C"/>
    <w:rsid w:val="00643F4B"/>
    <w:rsid w:val="00672564"/>
    <w:rsid w:val="00676B73"/>
    <w:rsid w:val="00687C7A"/>
    <w:rsid w:val="0069541B"/>
    <w:rsid w:val="006A1E18"/>
    <w:rsid w:val="006A241D"/>
    <w:rsid w:val="006A37C0"/>
    <w:rsid w:val="006C7F5A"/>
    <w:rsid w:val="006D0785"/>
    <w:rsid w:val="00715609"/>
    <w:rsid w:val="00715A4C"/>
    <w:rsid w:val="007306BF"/>
    <w:rsid w:val="00746B0A"/>
    <w:rsid w:val="00752A04"/>
    <w:rsid w:val="0077153E"/>
    <w:rsid w:val="0079001A"/>
    <w:rsid w:val="00791376"/>
    <w:rsid w:val="00791C5D"/>
    <w:rsid w:val="007B3E77"/>
    <w:rsid w:val="007B4FF4"/>
    <w:rsid w:val="007D7F15"/>
    <w:rsid w:val="007E09AE"/>
    <w:rsid w:val="007E47A0"/>
    <w:rsid w:val="00807AD1"/>
    <w:rsid w:val="00813A8D"/>
    <w:rsid w:val="00822AAD"/>
    <w:rsid w:val="00831977"/>
    <w:rsid w:val="0084730F"/>
    <w:rsid w:val="00865D5F"/>
    <w:rsid w:val="00871DB8"/>
    <w:rsid w:val="00887E05"/>
    <w:rsid w:val="008A171A"/>
    <w:rsid w:val="008A32A5"/>
    <w:rsid w:val="008B1235"/>
    <w:rsid w:val="008B5127"/>
    <w:rsid w:val="008C6FDE"/>
    <w:rsid w:val="008D34E3"/>
    <w:rsid w:val="008D4665"/>
    <w:rsid w:val="008F03A3"/>
    <w:rsid w:val="008F180B"/>
    <w:rsid w:val="008F48B9"/>
    <w:rsid w:val="008F6BC6"/>
    <w:rsid w:val="0090214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75E79"/>
    <w:rsid w:val="009A7F3F"/>
    <w:rsid w:val="009C32A2"/>
    <w:rsid w:val="009D646A"/>
    <w:rsid w:val="00A20EF6"/>
    <w:rsid w:val="00A3726F"/>
    <w:rsid w:val="00A379B4"/>
    <w:rsid w:val="00A4248D"/>
    <w:rsid w:val="00A5468A"/>
    <w:rsid w:val="00A633B0"/>
    <w:rsid w:val="00A718B6"/>
    <w:rsid w:val="00A9291E"/>
    <w:rsid w:val="00AA1166"/>
    <w:rsid w:val="00AA35A8"/>
    <w:rsid w:val="00AA51F5"/>
    <w:rsid w:val="00AA530F"/>
    <w:rsid w:val="00AB74C5"/>
    <w:rsid w:val="00AD468A"/>
    <w:rsid w:val="00AE21A4"/>
    <w:rsid w:val="00AE562D"/>
    <w:rsid w:val="00AE7533"/>
    <w:rsid w:val="00AE7B80"/>
    <w:rsid w:val="00AF4E2B"/>
    <w:rsid w:val="00AF77F7"/>
    <w:rsid w:val="00B20F64"/>
    <w:rsid w:val="00B23477"/>
    <w:rsid w:val="00B42685"/>
    <w:rsid w:val="00B45879"/>
    <w:rsid w:val="00B535AD"/>
    <w:rsid w:val="00B53BE1"/>
    <w:rsid w:val="00B75292"/>
    <w:rsid w:val="00B8453F"/>
    <w:rsid w:val="00B85473"/>
    <w:rsid w:val="00BA0616"/>
    <w:rsid w:val="00BA2B7F"/>
    <w:rsid w:val="00BE5968"/>
    <w:rsid w:val="00BF437F"/>
    <w:rsid w:val="00BF7216"/>
    <w:rsid w:val="00C272EB"/>
    <w:rsid w:val="00C62E97"/>
    <w:rsid w:val="00C81645"/>
    <w:rsid w:val="00CA61BE"/>
    <w:rsid w:val="00CA6BD8"/>
    <w:rsid w:val="00CB3E40"/>
    <w:rsid w:val="00CB736B"/>
    <w:rsid w:val="00CC698D"/>
    <w:rsid w:val="00CD0261"/>
    <w:rsid w:val="00CF22B3"/>
    <w:rsid w:val="00D00CD9"/>
    <w:rsid w:val="00D15AAE"/>
    <w:rsid w:val="00D22971"/>
    <w:rsid w:val="00D36641"/>
    <w:rsid w:val="00D60B19"/>
    <w:rsid w:val="00D86385"/>
    <w:rsid w:val="00D95726"/>
    <w:rsid w:val="00DA4B7F"/>
    <w:rsid w:val="00DB472D"/>
    <w:rsid w:val="00DD6ECC"/>
    <w:rsid w:val="00DE19F7"/>
    <w:rsid w:val="00DE5F88"/>
    <w:rsid w:val="00DF0D3E"/>
    <w:rsid w:val="00DF2298"/>
    <w:rsid w:val="00DF3206"/>
    <w:rsid w:val="00E067BA"/>
    <w:rsid w:val="00E258C0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E6390"/>
    <w:rsid w:val="00EF22EF"/>
    <w:rsid w:val="00EF7A0C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  <w:rsid w:val="00FE0601"/>
    <w:rsid w:val="0981A244"/>
    <w:rsid w:val="17FF979C"/>
    <w:rsid w:val="664EA1FE"/>
    <w:rsid w:val="6D9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C43D3"/>
  <w15:chartTrackingRefBased/>
  <w15:docId w15:val="{257B742C-B1C7-45F0-9EBF-3971861B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01"/>
    <w:pPr>
      <w:spacing w:line="240" w:lineRule="auto"/>
    </w:pPr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3E77"/>
    <w:rPr>
      <w:rFonts w:cs="Arial (Body CS)"/>
      <w:b/>
      <w:bCs/>
      <w:caps/>
      <w:spacing w:val="20"/>
      <w:sz w:val="56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7B3E77"/>
    <w:rPr>
      <w:rFonts w:cs="Arial (Body CS)"/>
      <w:b/>
      <w:bCs/>
      <w:caps/>
      <w:color w:val="043D68" w:themeColor="text2"/>
      <w:spacing w:val="20"/>
      <w:sz w:val="56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77"/>
    <w:pPr>
      <w:numPr>
        <w:ilvl w:val="1"/>
      </w:numPr>
      <w:spacing w:after="120"/>
    </w:pPr>
    <w:rPr>
      <w:rFonts w:eastAsiaTheme="minorEastAsia"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3E77"/>
    <w:rPr>
      <w:rFonts w:eastAsiaTheme="minorEastAsia"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customStyle="1" w:styleId="SubtitlewithLine">
    <w:name w:val="Subtitle with Line"/>
    <w:basedOn w:val="Subtitle"/>
    <w:qFormat/>
    <w:rsid w:val="002F261D"/>
    <w:pPr>
      <w:pBdr>
        <w:top w:val="single" w:sz="4" w:space="20" w:color="043D68" w:themeColor="text2"/>
      </w:pBdr>
      <w:ind w:right="2520"/>
    </w:pPr>
  </w:style>
  <w:style w:type="paragraph" w:customStyle="1" w:styleId="Subtitlewithlongline">
    <w:name w:val="Subtitle with long line"/>
    <w:basedOn w:val="SubtitlewithLine"/>
    <w:qFormat/>
    <w:rsid w:val="002F261D"/>
    <w:pPr>
      <w:ind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AppData\Roaming\Microsoft\Templates\Simple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51F2C59-3D78-4936-A524-977EF9C06D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1E2E28-1325-4FE2-9020-B0C096123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C08E1-8555-4E89-B0CE-88F62C814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DC6699-ED7B-426D-9992-BCF813227C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84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Celeste Lopez</cp:lastModifiedBy>
  <cp:revision>4</cp:revision>
  <dcterms:created xsi:type="dcterms:W3CDTF">2024-12-11T11:01:00Z</dcterms:created>
  <dcterms:modified xsi:type="dcterms:W3CDTF">2025-03-14T18:50:00Z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